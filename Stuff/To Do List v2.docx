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3CF" w:rsidRDefault="003676E8">
      <w:pPr>
        <w:spacing w:before="0" w:after="80"/>
      </w:pPr>
      <w:r>
        <w:rPr>
          <w:noProof/>
          <w:lang w:bidi="he-IL"/>
        </w:rPr>
        <mc:AlternateContent>
          <mc:Choice Requires="wpg">
            <w:drawing>
              <wp:inline distT="0" distB="0" distL="0" distR="0" wp14:anchorId="6E552CBC" wp14:editId="54A21F5B">
                <wp:extent cx="5486400" cy="949439"/>
                <wp:effectExtent l="0" t="0" r="19050" b="317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400" cy="949439"/>
                          <a:chOff x="0" y="0"/>
                          <a:chExt cx="5650992" cy="978408"/>
                        </a:xfrm>
                      </wpg:grpSpPr>
                      <wps:wsp>
                        <wps:cNvPr id="2" name="AutoShape 13"/>
                        <wps:cNvSpPr>
                          <a:spLocks noChangeArrowheads="1"/>
                        </wps:cNvSpPr>
                        <wps:spPr bwMode="auto">
                          <a:xfrm>
                            <a:off x="66675" y="0"/>
                            <a:ext cx="5550408" cy="9784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chemeClr val="accent3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" name="AutoShape 7" descr="Title"/>
                        <wps:cNvSpPr>
                          <a:spLocks noChangeArrowheads="1"/>
                        </wps:cNvSpPr>
                        <wps:spPr bwMode="auto">
                          <a:xfrm>
                            <a:off x="0" y="104775"/>
                            <a:ext cx="5650992" cy="749808"/>
                          </a:xfrm>
                          <a:prstGeom prst="bracePair">
                            <a:avLst>
                              <a:gd name="adj" fmla="val 8333"/>
                            </a:avLst>
                          </a:prstGeom>
                          <a:solidFill>
                            <a:srgbClr val="FFFFFF">
                              <a:alpha val="64999"/>
                            </a:srgbClr>
                          </a:solidFill>
                          <a:ln w="9525" cap="rnd">
                            <a:solidFill>
                              <a:srgbClr val="333333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203CF" w:rsidRDefault="003676E8">
                              <w:pPr>
                                <w:pStyle w:val="Title"/>
                              </w:pPr>
                              <w:r>
                                <w:t>To Do List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552CBC" id="Group 3" o:spid="_x0000_s1026" style="width:6in;height:74.75pt;mso-position-horizontal-relative:char;mso-position-vertical-relative:line" coordsize="56509,9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">
                <v:shapetype id="_x0000_t186" coordsize="21600,21600" o:spt="186" adj="1800" path="m@9,nfqx@0@0l@0@7qy0@4@0@8l@0@6qy@9,21600em@10,nfqx@5@0l@5@7qy21600@4@5@8l@5@6qy@10,21600em@9,nsqx@0@0l@0@7qy0@4@0@8l@0@6qy@9,21600l@10,21600qx@5@6l@5@8qy21600@4@5@7l@5@0qy@10,xe" filled="f">
                  <v:formulas>
                    <v:f eqn="val #0"/>
                    <v:f eqn="val width"/>
                    <v:f eqn="val height"/>
                    <v:f eqn="prod width 1 2"/>
                    <v:f eqn="prod height 1 2"/>
                    <v:f eqn="sum width 0 #0"/>
                    <v:f eqn="sum height 0 #0"/>
                    <v:f eqn="sum @4 0 #0"/>
                    <v:f eqn="sum @4 #0 0"/>
                    <v:f eqn="prod #0 2 1"/>
                    <v:f eqn="sum width 0 @9"/>
                    <v:f eqn="prod #0 9598 32768"/>
                    <v:f eqn="sum height 0 @11"/>
                    <v:f eqn="sum @11 #0 0"/>
                    <v:f eqn="sum width 0 @13"/>
                  </v:formulas>
                  <v:path o:extrusionok="f" limo="10800,10800" o:connecttype="custom" o:connectlocs="@3,0;0,@4;@3,@2;@1,@4" textboxrect="@13,@11,@14,@12"/>
                  <v:handles>
                    <v:h position="topLeft,#0" switch="" yrange="0,5400"/>
                  </v:handles>
                </v:shapetype>
                <v:shape id="AutoShape 13" o:spid="_x0000_s1027" type="#_x0000_t186" style="position:absolute;left:666;width:55504;height:97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JKD8MA&#10;AADaAAAADwAAAGRycy9kb3ducmV2LnhtbESPQWvCQBSE7wX/w/KEXopuTKGV6CoqFDxaK/H6yD6T&#10;aPZt2F1N7K/vCkKPw8x8w8yXvWnEjZyvLSuYjBMQxIXVNZcKDj9foykIH5A1NpZJwZ08LBeDlzlm&#10;2nb8Tbd9KEWEsM9QQRVCm0npi4oM+rFtiaN3ss5giNKVUjvsItw0Mk2SD2mw5rhQYUubiorL/moU&#10;XLtDnk9+17vNW+GO76td+pmfU6Veh/1qBiJQH/7Dz/ZWK0jhcSXeAL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3JKD8MAAADaAAAADwAAAAAAAAAAAAAAAACYAgAAZHJzL2Rv&#10;d25yZXYueG1sUEsFBgAAAAAEAAQA9QAAAIgDAAAAAA==&#10;" filled="t" fillcolor="#e7bc29 [3206]" stroked="f">
                  <v:fill opacity="32896f"/>
                </v:shape>
                <v:shape id="AutoShape 7" o:spid="_x0000_s1028" type="#_x0000_t186" alt="Title" style="position:absolute;top:1047;width:56509;height:7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xSLL8A&#10;AADaAAAADwAAAGRycy9kb3ducmV2LnhtbERPTWsCMRC9F/wPYYTealYLtaxGERdBenNtD72Nm3E3&#10;uJmEJOr23zdCoafh8T5nuR5sL24UonGsYDopQBA3ThtuFXwedy/vIGJC1tg7JgU/FGG9Gj0tsdTu&#10;zge61akVOYRjiQq6lHwpZWw6shgnzhNn7uyCxZRhaKUOeM/htpezoniTFg3nhg49bTtqLvXVKqi+&#10;5031uvHJm48r7U11+qoPQann8bBZgEg0pH/xn3uv83x4vPK4cv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DFIsvwAAANoAAAAPAAAAAAAAAAAAAAAAAJgCAABkcnMvZG93bnJl&#10;di54bWxQSwUGAAAAAAQABAD1AAAAhAMAAAAA&#10;" filled="t" strokecolor="#333">
                  <v:fill opacity="42662f"/>
                  <v:stroke dashstyle="1 1" endcap="round"/>
                  <v:textbox inset="0,0,0,0">
                    <w:txbxContent>
                      <w:p w:rsidR="006203CF" w:rsidRDefault="003676E8">
                        <w:pPr>
                          <w:pStyle w:val="Title"/>
                        </w:pPr>
                        <w:r>
                          <w:t>To Do List</w:t>
                        </w:r>
                      </w:p>
                    </w:txbxContent>
                  </v:textbox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GridTable1Light-Accent3"/>
        <w:tblW w:w="4464" w:type="pct"/>
        <w:jc w:val="center"/>
        <w:tblLook w:val="04A0" w:firstRow="1" w:lastRow="0" w:firstColumn="1" w:lastColumn="0" w:noHBand="0" w:noVBand="1"/>
      </w:tblPr>
      <w:tblGrid>
        <w:gridCol w:w="4290"/>
        <w:gridCol w:w="1393"/>
        <w:gridCol w:w="1240"/>
        <w:gridCol w:w="782"/>
      </w:tblGrid>
      <w:tr w:rsidR="004F003D" w:rsidTr="004F0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Pr>
              <w:rPr>
                <w:sz w:val="22"/>
              </w:rPr>
            </w:pPr>
            <w:r>
              <w:rPr>
                <w:sz w:val="22"/>
              </w:rPr>
              <w:t>What</w:t>
            </w:r>
          </w:p>
        </w:tc>
        <w:tc>
          <w:tcPr>
            <w:tcW w:w="1393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Who</w:t>
            </w:r>
          </w:p>
        </w:tc>
        <w:tc>
          <w:tcPr>
            <w:tcW w:w="1240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 Progress</w:t>
            </w:r>
          </w:p>
        </w:tc>
        <w:tc>
          <w:tcPr>
            <w:tcW w:w="782" w:type="dxa"/>
          </w:tcPr>
          <w:p w:rsidR="004F003D" w:rsidRDefault="004F003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Done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checkColor_table</w:t>
            </w:r>
            <w:proofErr w:type="spellEnd"/>
            <w:r w:rsidRPr="004F003D">
              <w:t>(</w:t>
            </w:r>
            <w:proofErr w:type="spellStart"/>
            <w:r w:rsidRPr="004F003D">
              <w:t>Valid+Position</w:t>
            </w:r>
            <w:proofErr w:type="spellEnd"/>
            <w:r w:rsidRPr="004F003D">
              <w:t>)</w:t>
            </w:r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>
              <w:t>Check</w:t>
            </w:r>
            <w:r w:rsidRPr="004F003D">
              <w:t>IsPeaceThere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4F003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4F003D" w:rsidRDefault="004F003D">
            <w:proofErr w:type="spellStart"/>
            <w:r w:rsidRPr="004F003D">
              <w:t>CheckIfLigal</w:t>
            </w:r>
            <w:proofErr w:type="spellEnd"/>
          </w:p>
        </w:tc>
        <w:tc>
          <w:tcPr>
            <w:tcW w:w="1393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4F003D" w:rsidRDefault="004F00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3676E8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Pr="004F003D" w:rsidRDefault="003676E8" w:rsidP="003209CD">
            <w:r>
              <w:t xml:space="preserve">Eat </w:t>
            </w:r>
            <w:proofErr w:type="gramStart"/>
            <w:r>
              <w:t>Function(</w:t>
            </w:r>
            <w:proofErr w:type="gramEnd"/>
            <w:r>
              <w:t xml:space="preserve">Like </w:t>
            </w:r>
            <w:proofErr w:type="spellStart"/>
            <w:r>
              <w:t>LigalMove</w:t>
            </w:r>
            <w:proofErr w:type="spellEnd"/>
            <w:r>
              <w:t xml:space="preserve"> but for eat, need to check if you have enemy peace in the way.)</w:t>
            </w:r>
          </w:p>
        </w:tc>
        <w:tc>
          <w:tcPr>
            <w:tcW w:w="1393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676E8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4F003D">
              <w:t>Check_Move_Or_Eat</w:t>
            </w:r>
            <w:proofErr w:type="spellEnd"/>
            <w:r>
              <w:t>(Eat is a must if you can do it, can't move if you have eat option on</w:t>
            </w:r>
            <w:r w:rsidR="003676E8">
              <w:t xml:space="preserve"> and need to check use eat function on drag</w:t>
            </w:r>
            <w:r>
              <w:t>.)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Tzahi</w:t>
            </w:r>
            <w:proofErr w:type="spellEnd"/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676E8" w:rsidRDefault="003209CD" w:rsidP="003209CD">
            <w:r>
              <w:t xml:space="preserve">After </w:t>
            </w:r>
            <w:r w:rsidRPr="003209CD">
              <w:t>Eat</w:t>
            </w:r>
            <w:r>
              <w:t xml:space="preserve"> (Change the </w:t>
            </w:r>
            <w:proofErr w:type="spellStart"/>
            <w:r>
              <w:t>i</w:t>
            </w:r>
            <w:bookmarkStart w:id="0" w:name="_GoBack"/>
            <w:bookmarkEnd w:id="0"/>
            <w:r>
              <w:t>mg</w:t>
            </w:r>
            <w:proofErr w:type="spellEnd"/>
            <w:r>
              <w:t xml:space="preserve"> and status to 'NULL'</w:t>
            </w:r>
            <w:r w:rsidR="003676E8">
              <w:t>,</w:t>
            </w:r>
          </w:p>
          <w:p w:rsidR="003209CD" w:rsidRDefault="003676E8" w:rsidP="003209CD">
            <w:r>
              <w:t>After your move if eat was on use this.</w:t>
            </w:r>
            <w:r w:rsidR="003209CD">
              <w:t>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 w:rsidRPr="003209CD">
              <w:t>Turn_over</w:t>
            </w:r>
            <w:proofErr w:type="spellEnd"/>
            <w:proofErr w:type="gramStart"/>
            <w:r w:rsidRPr="003209CD">
              <w:t>?(</w:t>
            </w:r>
            <w:proofErr w:type="gramEnd"/>
            <w:r w:rsidRPr="003209CD">
              <w:t>Can Eat Again</w:t>
            </w:r>
            <w:r w:rsidR="003676E8">
              <w:t>, I check if you can use your check again.</w:t>
            </w:r>
            <w:r w:rsidRPr="003209CD">
              <w:t>)</w:t>
            </w:r>
          </w:p>
        </w:tc>
        <w:tc>
          <w:tcPr>
            <w:tcW w:w="1393" w:type="dxa"/>
          </w:tcPr>
          <w:p w:rsidR="003209CD" w:rsidRDefault="003676E8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</w:t>
            </w: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proofErr w:type="spellStart"/>
            <w:r>
              <w:t>Next_Turn_to_AI</w:t>
            </w:r>
            <w:proofErr w:type="spellEnd"/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Arkady</w:t>
            </w: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Later</w:t>
            </w: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FIND_ALL_LEGAL_MOVES( BOARD ) Returns: array ALL_LEGAL_MOVES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FIND_BEST_MOVE( BOARD, ALL_LEGAL_MOVES ) Returns: array MY_MOVE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>
            <w:r w:rsidRPr="003209CD">
              <w:t>DO_MOVE( BOARD, MY_MOVE ) Throws: error ILLEGAL_MOVE Updates: MY_BOARD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3209CD" w:rsidP="003209CD"/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09CD" w:rsidTr="004F003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90" w:type="dxa"/>
          </w:tcPr>
          <w:p w:rsidR="003209CD" w:rsidRDefault="00CE24EB" w:rsidP="003209CD">
            <w:r>
              <w:t>Game Finish? (</w:t>
            </w:r>
            <w:proofErr w:type="spellStart"/>
            <w:r>
              <w:t>DeletePieace</w:t>
            </w:r>
            <w:proofErr w:type="spellEnd"/>
            <w:r>
              <w:t xml:space="preserve"> = 12)</w:t>
            </w:r>
          </w:p>
        </w:tc>
        <w:tc>
          <w:tcPr>
            <w:tcW w:w="1393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40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82" w:type="dxa"/>
          </w:tcPr>
          <w:p w:rsidR="003209CD" w:rsidRDefault="003209CD" w:rsidP="003209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03CF" w:rsidRDefault="006203CF">
      <w:pPr>
        <w:pStyle w:val="NoSpacing"/>
        <w:rPr>
          <w:sz w:val="10"/>
          <w:szCs w:val="10"/>
        </w:rPr>
      </w:pPr>
    </w:p>
    <w:sectPr w:rsidR="006203CF">
      <w:pgSz w:w="12240" w:h="15840"/>
      <w:pgMar w:top="108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03D"/>
    <w:rsid w:val="003209CD"/>
    <w:rsid w:val="003440A4"/>
    <w:rsid w:val="003676E8"/>
    <w:rsid w:val="004F003D"/>
    <w:rsid w:val="006203CF"/>
    <w:rsid w:val="00890DDE"/>
    <w:rsid w:val="009641AD"/>
    <w:rsid w:val="00A9436E"/>
    <w:rsid w:val="00B83115"/>
    <w:rsid w:val="00BC5758"/>
    <w:rsid w:val="00CE24EB"/>
    <w:rsid w:val="00DC6B7E"/>
    <w:rsid w:val="00F438A2"/>
    <w:rsid w:val="00F6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B40A3A-235F-4854-8947-780A80425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40" w:after="40" w:line="240" w:lineRule="auto"/>
    </w:pPr>
    <w:rPr>
      <w:sz w:val="19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80" w:after="0"/>
      <w:jc w:val="center"/>
      <w:outlineLvl w:val="0"/>
    </w:pPr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aps/>
      <w:color w:val="E7BC29" w:themeColor="accent3"/>
      <w:sz w:val="32"/>
      <w:szCs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  <w:tblCellMar>
        <w:top w:w="29" w:type="dxa"/>
        <w:bottom w:w="29" w:type="dxa"/>
      </w:tblCellMar>
    </w:tblPr>
    <w:tblStylePr w:type="firstRow">
      <w:rPr>
        <w:rFonts w:asciiTheme="majorHAnsi" w:hAnsiTheme="majorHAnsi"/>
        <w:b/>
        <w:bCs/>
        <w:i w:val="0"/>
        <w:color w:val="536142" w:themeColor="accent1" w:themeShade="80"/>
        <w:sz w:val="22"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800" w:lineRule="exact"/>
      <w:jc w:val="center"/>
    </w:pPr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7C9163" w:themeColor="accent1" w:themeShade="BF"/>
      <w:spacing w:val="10"/>
      <w:w w:val="120"/>
      <w:kern w:val="0"/>
      <w:sz w:val="96"/>
      <w:szCs w:val="96"/>
      <w14:ligatures w14:val="none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ady\AppData\Roaming\Microsoft\Templates\To%20do%20list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1991A27-0284-4ECF-8F6B-F5FD47D3320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 do list</Template>
  <TotalTime>29</TotalTime>
  <Pages>1</Pages>
  <Words>147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</dc:creator>
  <cp:keywords/>
  <cp:lastModifiedBy>Arkady</cp:lastModifiedBy>
  <cp:revision>2</cp:revision>
  <dcterms:created xsi:type="dcterms:W3CDTF">2015-05-26T19:12:00Z</dcterms:created>
  <dcterms:modified xsi:type="dcterms:W3CDTF">2015-06-04T17:00:00Z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TC034650689991</vt:lpwstr>
  </property>
</Properties>
</file>